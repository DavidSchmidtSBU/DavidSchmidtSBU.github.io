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49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71"/>
        <w:gridCol w:w="7544"/>
      </w:tblGrid>
      <w:tr w:rsidR="00927723" w14:paraId="33E0E829" w14:textId="77777777" w:rsidTr="005E30A1">
        <w:trPr>
          <w:trHeight w:val="1294"/>
        </w:trPr>
        <w:tc>
          <w:tcPr>
            <w:tcW w:w="2271" w:type="dxa"/>
          </w:tcPr>
          <w:p w14:paraId="37312694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544" w:type="dxa"/>
            <w:tcMar>
              <w:bottom w:w="576" w:type="dxa"/>
            </w:tcMar>
          </w:tcPr>
          <w:p w14:paraId="12BC5F7D" w14:textId="77777777" w:rsidR="00580052" w:rsidRDefault="00580052" w:rsidP="00580052">
            <w:pPr>
              <w:pStyle w:val="Title"/>
            </w:pPr>
            <w:r>
              <w:t>David Schmidt</w:t>
            </w:r>
          </w:p>
          <w:p w14:paraId="1FEBCB3F" w14:textId="592C4769" w:rsidR="00927723" w:rsidRDefault="00580052" w:rsidP="00580052">
            <w:r>
              <w:t>14 Flora Drive Richland, MO 65556 | </w:t>
            </w:r>
            <w:r>
              <w:rPr>
                <w:kern w:val="20"/>
              </w:rPr>
              <w:t>ace.schmidt5@gmail.com</w:t>
            </w:r>
            <w:r>
              <w:t> | 417-770-4450</w:t>
            </w:r>
          </w:p>
        </w:tc>
      </w:tr>
      <w:tr w:rsidR="00927723" w14:paraId="1FED6165" w14:textId="77777777" w:rsidTr="005E30A1">
        <w:trPr>
          <w:trHeight w:val="455"/>
        </w:trPr>
        <w:tc>
          <w:tcPr>
            <w:tcW w:w="2271" w:type="dxa"/>
          </w:tcPr>
          <w:p w14:paraId="5637302E" w14:textId="77777777"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544" w:type="dxa"/>
          </w:tcPr>
          <w:p w14:paraId="1E4032E6" w14:textId="6D5AF6E7" w:rsidR="00927723" w:rsidRDefault="00580052" w:rsidP="009A7D30">
            <w:r>
              <w:t>To get a job that involves a plethora of computer science skills.</w:t>
            </w:r>
          </w:p>
        </w:tc>
      </w:tr>
      <w:tr w:rsidR="00927723" w14:paraId="58FD81DB" w14:textId="77777777" w:rsidTr="005E30A1">
        <w:trPr>
          <w:trHeight w:val="726"/>
        </w:trPr>
        <w:tc>
          <w:tcPr>
            <w:tcW w:w="2271" w:type="dxa"/>
          </w:tcPr>
          <w:p w14:paraId="70BE303D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544" w:type="dxa"/>
          </w:tcPr>
          <w:p w14:paraId="7605D65C" w14:textId="02287ACF" w:rsidR="00927723" w:rsidRDefault="00580052" w:rsidP="00580052">
            <w:r>
              <w:t>Good communication, great prioritizing,</w:t>
            </w:r>
            <w:r w:rsidR="00B8654F">
              <w:t xml:space="preserve"> great organization,</w:t>
            </w:r>
            <w:r>
              <w:t xml:space="preserve"> technical skills, good at problem solving, and very dependable.   </w:t>
            </w:r>
          </w:p>
        </w:tc>
      </w:tr>
      <w:tr w:rsidR="00927723" w14:paraId="04EB9313" w14:textId="77777777" w:rsidTr="005E30A1">
        <w:trPr>
          <w:trHeight w:val="1356"/>
        </w:trPr>
        <w:tc>
          <w:tcPr>
            <w:tcW w:w="2271" w:type="dxa"/>
          </w:tcPr>
          <w:p w14:paraId="106B80E8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544" w:type="dxa"/>
          </w:tcPr>
          <w:p w14:paraId="073D0FAA" w14:textId="4BB6767E" w:rsidR="00927723" w:rsidRDefault="00B8654F" w:rsidP="009A7D30">
            <w:pPr>
              <w:pStyle w:val="Heading2"/>
            </w:pPr>
            <w:r>
              <w:rPr>
                <w:rStyle w:val="Strong"/>
              </w:rPr>
              <w:t>Part time job</w:t>
            </w:r>
            <w:r w:rsidR="00927723">
              <w:t xml:space="preserve"> </w:t>
            </w:r>
            <w:r>
              <w:t>central ozarks medical center</w:t>
            </w:r>
          </w:p>
          <w:p w14:paraId="4C8E95E5" w14:textId="6257622A" w:rsidR="00927723" w:rsidRDefault="00B8654F" w:rsidP="009A7D30">
            <w:pPr>
              <w:pStyle w:val="Heading3"/>
            </w:pPr>
            <w:r>
              <w:t>Dates from may to august 2016</w:t>
            </w:r>
          </w:p>
          <w:p w14:paraId="15194152" w14:textId="01825818" w:rsidR="00927723" w:rsidRDefault="00B8654F" w:rsidP="009A7D30">
            <w:r>
              <w:t>I would scan in medical records into the computer system, so that any medical person could go onto the medical program and find it.</w:t>
            </w:r>
          </w:p>
        </w:tc>
      </w:tr>
      <w:tr w:rsidR="00927723" w14:paraId="68A29EF0" w14:textId="77777777" w:rsidTr="005E30A1">
        <w:trPr>
          <w:trHeight w:val="1356"/>
        </w:trPr>
        <w:tc>
          <w:tcPr>
            <w:tcW w:w="2271" w:type="dxa"/>
          </w:tcPr>
          <w:p w14:paraId="5C7600CA" w14:textId="77777777"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544" w:type="dxa"/>
          </w:tcPr>
          <w:p w14:paraId="36092AC3" w14:textId="23BC8F98" w:rsidR="00927723" w:rsidRDefault="00B8654F" w:rsidP="009A7D30">
            <w:pPr>
              <w:pStyle w:val="Heading2"/>
            </w:pPr>
            <w:r>
              <w:rPr>
                <w:rStyle w:val="Strong"/>
              </w:rPr>
              <w:t>Richland high school</w:t>
            </w:r>
            <w:r w:rsidR="00927723">
              <w:t xml:space="preserve">, </w:t>
            </w:r>
            <w:r>
              <w:t>Richland, MO</w:t>
            </w:r>
          </w:p>
          <w:p w14:paraId="18BA4B77" w14:textId="2BED0624" w:rsidR="00927723" w:rsidRDefault="00B8654F" w:rsidP="009A7D30">
            <w:pPr>
              <w:pStyle w:val="Heading3"/>
            </w:pPr>
            <w:r>
              <w:t>High School Degree</w:t>
            </w:r>
          </w:p>
          <w:p w14:paraId="5F50733D" w14:textId="05F68153" w:rsidR="005E30A1" w:rsidRDefault="00B8654F" w:rsidP="009A7D30">
            <w:r>
              <w:t>I graduated 3</w:t>
            </w:r>
            <w:r w:rsidRPr="00B8654F">
              <w:rPr>
                <w:vertAlign w:val="superscript"/>
              </w:rPr>
              <w:t>rd</w:t>
            </w:r>
            <w:r w:rsidR="005E30A1">
              <w:t xml:space="preserve"> in my class</w:t>
            </w:r>
            <w:r>
              <w:t>. I took Dual English and History, Calculus, and Trigonometry my senior year.</w:t>
            </w:r>
          </w:p>
          <w:p w14:paraId="530AC7EE" w14:textId="335F239A" w:rsidR="005E30A1" w:rsidRPr="005E30A1" w:rsidRDefault="005E30A1" w:rsidP="009A7D30">
            <w:pPr>
              <w:rPr>
                <w:b/>
              </w:rPr>
            </w:pPr>
            <w:r w:rsidRPr="005E30A1">
              <w:rPr>
                <w:b/>
              </w:rPr>
              <w:t>SBU</w:t>
            </w:r>
          </w:p>
          <w:p w14:paraId="63E5A216" w14:textId="444A0BFD" w:rsidR="005E30A1" w:rsidRDefault="005E30A1" w:rsidP="009A7D30">
            <w:r>
              <w:t>BS Computer Science</w:t>
            </w:r>
          </w:p>
          <w:p w14:paraId="67BAAFDD" w14:textId="2750185E" w:rsidR="005E30A1" w:rsidRDefault="005E30A1" w:rsidP="009A7D30">
            <w:r>
              <w:t>Completion Date: May 2020</w:t>
            </w:r>
          </w:p>
          <w:p w14:paraId="46C3872B" w14:textId="0317A0B6" w:rsidR="005E30A1" w:rsidRDefault="005E30A1" w:rsidP="009A7D30">
            <w:r>
              <w:t>GPA: 4.0</w:t>
            </w:r>
          </w:p>
          <w:p w14:paraId="3DEDD8CA" w14:textId="22331BBF" w:rsidR="00927723" w:rsidRDefault="00B8654F" w:rsidP="009A7D30">
            <w:r>
              <w:t xml:space="preserve"> </w:t>
            </w:r>
          </w:p>
        </w:tc>
      </w:tr>
      <w:tr w:rsidR="00927723" w14:paraId="0B2DFC9A" w14:textId="77777777" w:rsidTr="005E30A1">
        <w:trPr>
          <w:trHeight w:val="467"/>
        </w:trPr>
        <w:tc>
          <w:tcPr>
            <w:tcW w:w="2271" w:type="dxa"/>
          </w:tcPr>
          <w:p w14:paraId="41B84A0F" w14:textId="6E98BB4F" w:rsidR="00927723" w:rsidRDefault="005E30A1" w:rsidP="005E30A1">
            <w:pPr>
              <w:pStyle w:val="Heading1"/>
              <w:jc w:val="left"/>
            </w:pPr>
            <w:r>
              <w:t xml:space="preserve">            Activities</w:t>
            </w:r>
          </w:p>
        </w:tc>
        <w:tc>
          <w:tcPr>
            <w:tcW w:w="7544" w:type="dxa"/>
          </w:tcPr>
          <w:p w14:paraId="55FDF85D" w14:textId="0056D623" w:rsidR="00927723" w:rsidRDefault="00BF3085" w:rsidP="009A7D30">
            <w:r>
              <w:t>I go to sporting events, Bible studies, and hang out with friends when possible.</w:t>
            </w:r>
            <w:bookmarkStart w:id="0" w:name="_GoBack"/>
            <w:bookmarkEnd w:id="0"/>
          </w:p>
        </w:tc>
      </w:tr>
    </w:tbl>
    <w:p w14:paraId="0DCC5251" w14:textId="77777777" w:rsidR="002C74C0" w:rsidRDefault="000376C9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20296" w14:textId="77777777" w:rsidR="000376C9" w:rsidRDefault="000376C9" w:rsidP="00927723">
      <w:pPr>
        <w:spacing w:after="0" w:line="240" w:lineRule="auto"/>
      </w:pPr>
      <w:r>
        <w:separator/>
      </w:r>
    </w:p>
  </w:endnote>
  <w:endnote w:type="continuationSeparator" w:id="0">
    <w:p w14:paraId="39A61570" w14:textId="77777777" w:rsidR="000376C9" w:rsidRDefault="000376C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804E4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18157" w14:textId="77777777" w:rsidR="000376C9" w:rsidRDefault="000376C9" w:rsidP="00927723">
      <w:pPr>
        <w:spacing w:after="0" w:line="240" w:lineRule="auto"/>
      </w:pPr>
      <w:r>
        <w:separator/>
      </w:r>
    </w:p>
  </w:footnote>
  <w:footnote w:type="continuationSeparator" w:id="0">
    <w:p w14:paraId="0A343108" w14:textId="77777777" w:rsidR="000376C9" w:rsidRDefault="000376C9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DF"/>
    <w:rsid w:val="0003190F"/>
    <w:rsid w:val="000376C9"/>
    <w:rsid w:val="00293B83"/>
    <w:rsid w:val="00580052"/>
    <w:rsid w:val="005E30A1"/>
    <w:rsid w:val="006A3CE7"/>
    <w:rsid w:val="00927723"/>
    <w:rsid w:val="00B50C46"/>
    <w:rsid w:val="00B67E6B"/>
    <w:rsid w:val="00B8654F"/>
    <w:rsid w:val="00BF3085"/>
    <w:rsid w:val="00C25F13"/>
    <w:rsid w:val="00E613DF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2EF2"/>
  <w15:chartTrackingRefBased/>
  <w15:docId w15:val="{7F15131F-0841-46BF-B9CF-F0A5B06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Schmidt</cp:lastModifiedBy>
  <cp:revision>4</cp:revision>
  <dcterms:created xsi:type="dcterms:W3CDTF">2016-09-25T19:15:00Z</dcterms:created>
  <dcterms:modified xsi:type="dcterms:W3CDTF">2016-09-27T22:43:00Z</dcterms:modified>
</cp:coreProperties>
</file>